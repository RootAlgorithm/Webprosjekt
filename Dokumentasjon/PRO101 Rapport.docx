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A11116" w14:paraId="0E45B8D3" w14:textId="77777777" w:rsidTr="00CA1BE8">
            <w:trPr>
              <w:trHeight w:val="3960"/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485FC75" w14:textId="77777777" w:rsidR="00A11116" w:rsidRDefault="00A11116">
                <w:pPr>
                  <w:pStyle w:val="Ingenmellomrom"/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4332C894" w14:textId="77777777" w:rsidR="00A11116" w:rsidRDefault="00932AB5">
                <w:pPr>
                  <w:pStyle w:val="Ingenmellomrom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tel"/>
                    <w:id w:val="541102321"/>
                    <w:placeholder>
                      <w:docPart w:val="1DEE3576F4494BDB8581DB05A72A48F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A1BE8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PRO101 Rapport</w:t>
                    </w:r>
                  </w:sdtContent>
                </w:sdt>
              </w:p>
            </w:tc>
          </w:tr>
          <w:tr w:rsidR="00A11116" w14:paraId="25264A92" w14:textId="77777777" w:rsidTr="00CA1BE8">
            <w:trPr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D02F13" w14:textId="77777777" w:rsidR="00A11116" w:rsidRDefault="00A11116">
                <w:pPr>
                  <w:pStyle w:val="Ingenmellomrom"/>
                  <w:rPr>
                    <w:color w:val="EBDDC3" w:themeColor="background2"/>
                  </w:rPr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04AABD21" w14:textId="77777777" w:rsidR="00A11116" w:rsidRDefault="00932AB5">
                <w:r>
                  <w:rPr>
                    <w:noProof/>
                  </w:rPr>
                  <w:drawing>
                    <wp:inline distT="0" distB="0" distL="0" distR="0" wp14:anchorId="511E5594" wp14:editId="13C5E4F0">
                      <wp:extent cx="4907166" cy="3375113"/>
                      <wp:effectExtent l="9525" t="9525" r="17259" b="6262"/>
                      <wp:docPr id="5" name="Bild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11116" w14:paraId="11CE7162" w14:textId="77777777" w:rsidTr="00CA1BE8">
            <w:trPr>
              <w:trHeight w:val="864"/>
              <w:jc w:val="center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490783A1" w14:textId="2D571DDE" w:rsidR="00A11116" w:rsidRDefault="00932AB5">
                <w:pPr>
                  <w:pStyle w:val="Ingenmellomrom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o"/>
                    <w:id w:val="541102334"/>
                    <w:placeholder>
                      <w:docPart w:val="26757881DD604C66B245EE951F7E8EA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29T00:00:00Z">
                      <w:dateFormat w:val="dd.MM.yyyy"/>
                      <w:lid w:val="nb-NO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90A5F">
                      <w:rPr>
                        <w:color w:val="FFFFFF" w:themeColor="background1"/>
                        <w:sz w:val="32"/>
                        <w:szCs w:val="32"/>
                      </w:rPr>
                      <w:t>29.05.2017</w:t>
                    </w:r>
                  </w:sdtContent>
                </w:sdt>
              </w:p>
            </w:tc>
            <w:tc>
              <w:tcPr>
                <w:tcW w:w="3907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405180FE" w14:textId="0DFD2F0A" w:rsidR="00A11116" w:rsidRDefault="00932AB5">
                <w:pPr>
                  <w:pStyle w:val="Ingenmellomrom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Undertittel"/>
                    <w:id w:val="541102329"/>
                    <w:placeholder>
                      <w:docPart w:val="1A83B4C202FC40C59F3F368B7EBA2C4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90A5F">
                      <w:rPr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</w:sdtContent>
                </w:sdt>
              </w:p>
            </w:tc>
          </w:tr>
        </w:tbl>
        <w:p w14:paraId="37E07FAA" w14:textId="77777777" w:rsidR="00CA1BE8" w:rsidRDefault="00CA1BE8">
          <w:r>
            <w:br w:type="page"/>
          </w:r>
        </w:p>
        <w:sdt>
          <w:sdtPr>
            <w:id w:val="-20749936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="Times New Roman"/>
              <w:b/>
              <w:bCs/>
              <w:color w:val="auto"/>
              <w:kern w:val="24"/>
              <w:sz w:val="23"/>
              <w:szCs w:val="20"/>
              <w14:ligatures w14:val="standardContextual"/>
            </w:rPr>
          </w:sdtEndPr>
          <w:sdtContent>
            <w:p w14:paraId="3A8E660A" w14:textId="77777777" w:rsidR="00AF4D50" w:rsidRDefault="00AF4D50">
              <w:pPr>
                <w:pStyle w:val="Overskriftforinnholdsfortegnelse"/>
              </w:pPr>
              <w:r>
                <w:t>Innhold</w:t>
              </w:r>
            </w:p>
            <w:p w14:paraId="296A7052" w14:textId="392F0F77" w:rsidR="00C90A21" w:rsidRDefault="00AF4D50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180257" w:history="1">
                <w:r w:rsidR="00C90A21" w:rsidRPr="00145016">
                  <w:rPr>
                    <w:rStyle w:val="Hyperkobling"/>
                    <w:noProof/>
                  </w:rPr>
                  <w:t>Om rapporten</w:t>
                </w:r>
                <w:r w:rsidR="00C90A21">
                  <w:rPr>
                    <w:noProof/>
                    <w:webHidden/>
                  </w:rPr>
                  <w:tab/>
                </w:r>
                <w:r w:rsidR="00C90A21">
                  <w:rPr>
                    <w:noProof/>
                    <w:webHidden/>
                  </w:rPr>
                  <w:fldChar w:fldCharType="begin"/>
                </w:r>
                <w:r w:rsidR="00C90A21">
                  <w:rPr>
                    <w:noProof/>
                    <w:webHidden/>
                  </w:rPr>
                  <w:instrText xml:space="preserve"> PAGEREF _Toc482180257 \h </w:instrText>
                </w:r>
                <w:r w:rsidR="00C90A21">
                  <w:rPr>
                    <w:noProof/>
                    <w:webHidden/>
                  </w:rPr>
                </w:r>
                <w:r w:rsidR="00C90A21"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2</w:t>
                </w:r>
                <w:r w:rsidR="00C90A21">
                  <w:rPr>
                    <w:noProof/>
                    <w:webHidden/>
                  </w:rPr>
                  <w:fldChar w:fldCharType="end"/>
                </w:r>
              </w:hyperlink>
            </w:p>
            <w:p w14:paraId="7363C52A" w14:textId="4D92BDAC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58" w:history="1">
                <w:r w:rsidRPr="00145016">
                  <w:rPr>
                    <w:rStyle w:val="Hyperkobling"/>
                    <w:noProof/>
                  </w:rPr>
                  <w:t>Innledning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8FD21E" w14:textId="766F9200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59" w:history="1">
                <w:r w:rsidRPr="00145016">
                  <w:rPr>
                    <w:rStyle w:val="Hyperkobling"/>
                    <w:noProof/>
                  </w:rPr>
                  <w:t>Idè og konsept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CBE77" w14:textId="256DF305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0" w:history="1">
                <w:r w:rsidRPr="00145016">
                  <w:rPr>
                    <w:rStyle w:val="Hyperkobling"/>
                    <w:noProof/>
                  </w:rPr>
                  <w:t>Utviklingsmetodikk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A38E7C" w14:textId="4C06B290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1" w:history="1">
                <w:r w:rsidRPr="00145016">
                  <w:rPr>
                    <w:rStyle w:val="Hyperkobling"/>
                    <w:noProof/>
                  </w:rPr>
                  <w:t>Prototype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DE7D0" w14:textId="03F33D93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2" w:history="1">
                <w:r w:rsidRPr="00145016">
                  <w:rPr>
                    <w:rStyle w:val="Hyperkobling"/>
                    <w:noProof/>
                  </w:rPr>
                  <w:t>Prinsipper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D2FC51" w14:textId="51F8830D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3" w:history="1">
                <w:r w:rsidRPr="00145016">
                  <w:rPr>
                    <w:rStyle w:val="Hyperkobling"/>
                    <w:noProof/>
                  </w:rPr>
                  <w:t>Målgruppen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67C88" w14:textId="37189506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4" w:history="1">
                <w:r w:rsidRPr="00145016">
                  <w:rPr>
                    <w:rStyle w:val="Hyperkobling"/>
                    <w:noProof/>
                  </w:rPr>
                  <w:t>Usability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841D5C" w14:textId="0BAC7C12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5" w:history="1">
                <w:r w:rsidRPr="00145016">
                  <w:rPr>
                    <w:rStyle w:val="Hyperkobling"/>
                    <w:noProof/>
                  </w:rPr>
                  <w:t>Designprinsipper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6735D9" w14:textId="404CA368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6" w:history="1">
                <w:r w:rsidRPr="00145016">
                  <w:rPr>
                    <w:rStyle w:val="Hyperkobling"/>
                    <w:noProof/>
                  </w:rPr>
                  <w:t>Universell utforming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9C775" w14:textId="5C086154" w:rsidR="00C90A21" w:rsidRDefault="00C90A21">
              <w:pPr>
                <w:pStyle w:val="INNH2"/>
                <w:rPr>
                  <w:rFonts w:eastAsiaTheme="minorEastAsia" w:cstheme="minorBidi"/>
                  <w:noProof/>
                  <w:kern w:val="0"/>
                  <w:sz w:val="22"/>
                  <w:szCs w:val="22"/>
                  <w14:ligatures w14:val="none"/>
                </w:rPr>
              </w:pPr>
              <w:hyperlink w:anchor="_Toc482180267" w:history="1">
                <w:r w:rsidRPr="00145016">
                  <w:rPr>
                    <w:rStyle w:val="Hyperkobling"/>
                    <w:noProof/>
                  </w:rPr>
                  <w:t>Innhold/Tjenester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5B67C" w14:textId="0ADE9119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8" w:history="1">
                <w:r w:rsidRPr="00145016">
                  <w:rPr>
                    <w:rStyle w:val="Hyperkobling"/>
                    <w:noProof/>
                  </w:rPr>
                  <w:t>Bruk av Git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68ADD" w14:textId="6892911A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69" w:history="1">
                <w:r w:rsidRPr="00145016">
                  <w:rPr>
                    <w:rStyle w:val="Hyperkobling"/>
                    <w:noProof/>
                  </w:rPr>
                  <w:t>Tekniske valg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A15A0" w14:textId="71847AAE" w:rsidR="00C90A21" w:rsidRDefault="00C90A21">
              <w:pPr>
                <w:pStyle w:val="INNH1"/>
                <w:rPr>
                  <w:rFonts w:eastAsiaTheme="minorEastAsia" w:cstheme="minorBidi"/>
                  <w:b w:val="0"/>
                  <w:caps w:val="0"/>
                  <w:noProof/>
                  <w:color w:val="auto"/>
                  <w:kern w:val="0"/>
                  <w:sz w:val="22"/>
                  <w:szCs w:val="22"/>
                  <w14:ligatures w14:val="none"/>
                </w:rPr>
              </w:pPr>
              <w:hyperlink w:anchor="_Toc482180270" w:history="1">
                <w:r w:rsidRPr="00145016">
                  <w:rPr>
                    <w:rStyle w:val="Hyperkobling"/>
                    <w:noProof/>
                  </w:rPr>
                  <w:t>Referanser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_Toc482180270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90A5F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AC0B20" w14:textId="23D1244D" w:rsidR="00AF4D50" w:rsidRDefault="00AF4D5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F33B6D3" w14:textId="77777777" w:rsidR="00AF4D50" w:rsidRDefault="00CA1BE8">
          <w:pPr>
            <w:spacing w:after="200" w:line="276" w:lineRule="auto"/>
          </w:pPr>
          <w:r>
            <w:br w:type="page"/>
          </w:r>
        </w:p>
        <w:p w14:paraId="1DF97B38" w14:textId="77777777" w:rsidR="00AF4D50" w:rsidRDefault="00AF4D50" w:rsidP="00AF4D50">
          <w:pPr>
            <w:pStyle w:val="Overskrift1"/>
          </w:pPr>
          <w:bookmarkStart w:id="0" w:name="_Toc482180257"/>
          <w:r>
            <w:t>Om rapporten</w:t>
          </w:r>
          <w:bookmarkEnd w:id="0"/>
        </w:p>
        <w:tbl>
          <w:tblPr>
            <w:tblStyle w:val="Vanligtabell1"/>
            <w:tblW w:w="0" w:type="auto"/>
            <w:tblLook w:val="04A0" w:firstRow="1" w:lastRow="0" w:firstColumn="1" w:lastColumn="0" w:noHBand="0" w:noVBand="1"/>
          </w:tblPr>
          <w:tblGrid>
            <w:gridCol w:w="4906"/>
            <w:gridCol w:w="4891"/>
          </w:tblGrid>
          <w:tr w:rsidR="00AF4D50" w14:paraId="2AF79241" w14:textId="77777777" w:rsidTr="00AF4D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6F8E086" w14:textId="77777777" w:rsidR="00AF4D50" w:rsidRDefault="00AF4D50" w:rsidP="00AF4D50">
                <w:r>
                  <w:t>Emnekode og emnenavn:</w:t>
                </w:r>
              </w:p>
            </w:tc>
            <w:tc>
              <w:tcPr>
                <w:tcW w:w="4974" w:type="dxa"/>
              </w:tcPr>
              <w:p w14:paraId="14CA2B9B" w14:textId="77777777" w:rsidR="00AF4D50" w:rsidRDefault="00AF4D50" w:rsidP="00AF4D5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PRO101 Webprosjekt</w:t>
                </w:r>
              </w:p>
            </w:tc>
          </w:tr>
          <w:tr w:rsidR="00AF4D50" w14:paraId="796DE279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76B2A33F" w14:textId="77777777" w:rsidR="00AF4D50" w:rsidRDefault="00AF4D50" w:rsidP="00AF4D50">
                <w:r>
                  <w:t>Innleveringsdato:</w:t>
                </w:r>
              </w:p>
            </w:tc>
            <w:tc>
              <w:tcPr>
                <w:tcW w:w="4974" w:type="dxa"/>
              </w:tcPr>
              <w:p w14:paraId="3E2DADB6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29. mai 2017</w:t>
                </w:r>
              </w:p>
            </w:tc>
          </w:tr>
          <w:tr w:rsidR="00AF4D50" w14:paraId="7059434B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796477A" w14:textId="77777777" w:rsidR="00AF4D50" w:rsidRDefault="00AF4D50" w:rsidP="00AF4D50">
                <w:r>
                  <w:t>Antall sider:</w:t>
                </w:r>
              </w:p>
            </w:tc>
            <w:tc>
              <w:tcPr>
                <w:tcW w:w="4974" w:type="dxa"/>
              </w:tcPr>
              <w:p w14:paraId="2B40CF31" w14:textId="77777777" w:rsidR="00AF4D50" w:rsidRDefault="00AF4D50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F4D50" w14:paraId="4613C871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2B7792CD" w14:textId="77777777" w:rsidR="00AF4D50" w:rsidRDefault="00AF4D50" w:rsidP="00AF4D50">
                <w:r>
                  <w:t>Antall ord</w:t>
                </w:r>
              </w:p>
            </w:tc>
            <w:tc>
              <w:tcPr>
                <w:tcW w:w="4974" w:type="dxa"/>
              </w:tcPr>
              <w:p w14:paraId="2547945F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F4D50" w14:paraId="5315EF0C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7FFD7F46" w14:textId="77777777" w:rsidR="00AF4D50" w:rsidRDefault="00AF4D50" w:rsidP="00AF4D50">
                <w:r>
                  <w:t>Gruppenummer</w:t>
                </w:r>
              </w:p>
            </w:tc>
            <w:tc>
              <w:tcPr>
                <w:tcW w:w="4974" w:type="dxa"/>
              </w:tcPr>
              <w:p w14:paraId="3B0893AC" w14:textId="77777777" w:rsidR="00AF4D50" w:rsidRDefault="00AF4D50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24</w:t>
                </w:r>
              </w:p>
            </w:tc>
          </w:tr>
          <w:tr w:rsidR="00AF4D50" w14:paraId="6C27B686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0B8076BB" w14:textId="77777777" w:rsidR="00AF4D50" w:rsidRDefault="00AF4D50" w:rsidP="00AF4D50">
                <w:r>
                  <w:t>Studentnavn:</w:t>
                </w:r>
              </w:p>
            </w:tc>
            <w:tc>
              <w:tcPr>
                <w:tcW w:w="4974" w:type="dxa"/>
              </w:tcPr>
              <w:p w14:paraId="5A578F77" w14:textId="77777777" w:rsidR="00AF4D50" w:rsidRDefault="00AF4D50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Studentnummer:</w:t>
                </w:r>
              </w:p>
            </w:tc>
          </w:tr>
          <w:tr w:rsidR="00AF4D50" w14:paraId="5ACBDD2D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4A921AE8" w14:textId="77777777" w:rsidR="00AF4D50" w:rsidRDefault="00632D24" w:rsidP="00AF4D50">
                <w:r>
                  <w:t>Endre Mikal Synnes</w:t>
                </w:r>
              </w:p>
            </w:tc>
            <w:tc>
              <w:tcPr>
                <w:tcW w:w="4974" w:type="dxa"/>
              </w:tcPr>
              <w:p w14:paraId="621F033B" w14:textId="77777777" w:rsidR="00AF4D50" w:rsidRDefault="00632D24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704293</w:t>
                </w:r>
              </w:p>
            </w:tc>
          </w:tr>
          <w:tr w:rsidR="00AF4D50" w14:paraId="427C3D8A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59F0F305" w14:textId="77777777" w:rsidR="00AF4D50" w:rsidRDefault="00AF4D50" w:rsidP="00AF4D50">
                <w:r>
                  <w:t>Cem Karlsen</w:t>
                </w:r>
              </w:p>
            </w:tc>
            <w:tc>
              <w:tcPr>
                <w:tcW w:w="4974" w:type="dxa"/>
              </w:tcPr>
              <w:p w14:paraId="0BA7E155" w14:textId="77777777" w:rsidR="00AF4D50" w:rsidRDefault="00632D24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704061</w:t>
                </w:r>
              </w:p>
            </w:tc>
          </w:tr>
          <w:tr w:rsidR="00AF4D50" w14:paraId="146DE22E" w14:textId="77777777" w:rsidTr="00AF4D5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3351B1CC" w14:textId="77777777" w:rsidR="00AF4D50" w:rsidRDefault="00AF4D50" w:rsidP="00AF4D50">
                <w:r>
                  <w:t>Andreas Ritter</w:t>
                </w:r>
              </w:p>
            </w:tc>
            <w:tc>
              <w:tcPr>
                <w:tcW w:w="4974" w:type="dxa"/>
              </w:tcPr>
              <w:p w14:paraId="601EB0B4" w14:textId="77777777" w:rsidR="00AF4D50" w:rsidRDefault="00632D24" w:rsidP="00AF4D5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703965</w:t>
                </w:r>
              </w:p>
            </w:tc>
          </w:tr>
          <w:tr w:rsidR="00AF4D50" w14:paraId="7C96877E" w14:textId="77777777" w:rsidTr="00AF4D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973" w:type="dxa"/>
              </w:tcPr>
              <w:p w14:paraId="568AAAB1" w14:textId="77777777" w:rsidR="00AF4D50" w:rsidRDefault="00AF4D50" w:rsidP="00AF4D50">
                <w:r>
                  <w:t>Kai H T Mortensen_Langhaug</w:t>
                </w:r>
              </w:p>
            </w:tc>
            <w:tc>
              <w:tcPr>
                <w:tcW w:w="4974" w:type="dxa"/>
              </w:tcPr>
              <w:p w14:paraId="20C33A0B" w14:textId="77777777" w:rsidR="00AF4D50" w:rsidRDefault="00632D24" w:rsidP="00AF4D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704342</w:t>
                </w:r>
              </w:p>
            </w:tc>
          </w:tr>
        </w:tbl>
        <w:p w14:paraId="7EB049E2" w14:textId="638FD803" w:rsidR="0019734D" w:rsidRDefault="00AF4D50" w:rsidP="0019734D">
          <w:r>
            <w:br w:type="page"/>
          </w:r>
        </w:p>
      </w:sdtContent>
    </w:sdt>
    <w:p w14:paraId="362E0F09" w14:textId="5A475C64" w:rsidR="00A11116" w:rsidRPr="0019734D" w:rsidRDefault="00CA1BE8" w:rsidP="0019734D">
      <w:pPr>
        <w:pStyle w:val="Overskrift1"/>
      </w:pPr>
      <w:bookmarkStart w:id="1" w:name="_Toc482180258"/>
      <w:r>
        <w:t>Innledning</w:t>
      </w:r>
      <w:bookmarkEnd w:id="1"/>
    </w:p>
    <w:sdt>
      <w:sdtPr>
        <w:id w:val="219697527"/>
        <w:placeholder>
          <w:docPart w:val="50CF262593BB44CA83F75E4A6EF0455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200390D5" w14:textId="67EE42D6" w:rsidR="00A11116" w:rsidRDefault="00790A5F" w:rsidP="00AF4D50">
          <w:pPr>
            <w:pStyle w:val="Undertittel"/>
          </w:pPr>
          <w:r>
            <w:t xml:space="preserve"> </w:t>
          </w:r>
        </w:p>
      </w:sdtContent>
    </w:sdt>
    <w:p w14:paraId="43D7F693" w14:textId="77777777" w:rsidR="00CA1BE8" w:rsidRDefault="00CA1BE8">
      <w:pPr>
        <w:spacing w:after="160"/>
      </w:pPr>
    </w:p>
    <w:p w14:paraId="4F1B2BE9" w14:textId="77777777" w:rsidR="00CA1BE8" w:rsidRDefault="00CA1BE8">
      <w:pPr>
        <w:spacing w:after="160"/>
      </w:pPr>
    </w:p>
    <w:p w14:paraId="6070608F" w14:textId="77777777" w:rsidR="00CA1BE8" w:rsidRDefault="00AF4D50" w:rsidP="00AF4D50">
      <w:pPr>
        <w:pStyle w:val="Listeavsnitt"/>
        <w:numPr>
          <w:ilvl w:val="0"/>
          <w:numId w:val="31"/>
        </w:numPr>
        <w:spacing w:after="160"/>
      </w:pPr>
      <w:r>
        <w:t>Presentere gruppen</w:t>
      </w:r>
    </w:p>
    <w:p w14:paraId="523542C3" w14:textId="77777777" w:rsidR="00AF4D50" w:rsidRDefault="00AF4D50" w:rsidP="00AF4D50">
      <w:pPr>
        <w:pStyle w:val="Listeavsnitt"/>
        <w:numPr>
          <w:ilvl w:val="0"/>
          <w:numId w:val="31"/>
        </w:numPr>
        <w:spacing w:after="160"/>
      </w:pPr>
      <w:r>
        <w:t>Oppgaven</w:t>
      </w:r>
    </w:p>
    <w:p w14:paraId="604F137F" w14:textId="77777777" w:rsidR="00AF4D50" w:rsidRDefault="00AF4D50" w:rsidP="00AF4D50">
      <w:pPr>
        <w:pStyle w:val="Listeavsnitt"/>
        <w:numPr>
          <w:ilvl w:val="0"/>
          <w:numId w:val="31"/>
        </w:numPr>
        <w:spacing w:after="160"/>
      </w:pPr>
      <w:r>
        <w:t>Konsept</w:t>
      </w:r>
    </w:p>
    <w:p w14:paraId="54ABD51D" w14:textId="77777777" w:rsidR="00AF4D50" w:rsidRDefault="00AF4D50" w:rsidP="00AF4D50">
      <w:pPr>
        <w:spacing w:after="160"/>
        <w:ind w:left="360"/>
      </w:pPr>
    </w:p>
    <w:p w14:paraId="5F1B9B8A" w14:textId="77777777" w:rsidR="00CA1BE8" w:rsidRDefault="00CA1BE8"/>
    <w:p w14:paraId="412AED73" w14:textId="77777777" w:rsidR="00AF4D50" w:rsidRDefault="00CA1BE8">
      <w:pPr>
        <w:spacing w:after="200" w:line="276" w:lineRule="auto"/>
      </w:pPr>
      <w:r>
        <w:br w:type="page"/>
      </w:r>
    </w:p>
    <w:p w14:paraId="26E43955" w14:textId="3CE81835" w:rsidR="00AF4D50" w:rsidRDefault="00AF4D50" w:rsidP="0019734D">
      <w:pPr>
        <w:pStyle w:val="Overskrift1"/>
      </w:pPr>
      <w:bookmarkStart w:id="2" w:name="_Toc482180259"/>
      <w:r>
        <w:lastRenderedPageBreak/>
        <w:t>Idè og konsept</w:t>
      </w:r>
      <w:bookmarkEnd w:id="2"/>
    </w:p>
    <w:p w14:paraId="2EF58A70" w14:textId="4D3A6BF8" w:rsidR="00790A5F" w:rsidRDefault="00790A5F" w:rsidP="00790A5F"/>
    <w:p w14:paraId="554CDC1D" w14:textId="373DE7E1" w:rsidR="00790A5F" w:rsidRDefault="00132A30" w:rsidP="00790A5F">
      <w:pPr>
        <w:pStyle w:val="Overskrift2"/>
      </w:pPr>
      <w:r>
        <w:t>Hvordan vi kom fram til ideen</w:t>
      </w:r>
    </w:p>
    <w:p w14:paraId="5CF57D8D" w14:textId="293ECF99" w:rsidR="00132A30" w:rsidRDefault="00132A30" w:rsidP="00132A30">
      <w:r>
        <w:t xml:space="preserve">Slik informasjonen til studenter hos Westerdals er nå, så vet et forbedringspotensial for å få informasjon fram til de studentene informasjonen kan være aktuell for. I dag har vi en Facebook gruppe (Westerdals Sosial), hvor alt mulig av informasjon, arrangementer og aktiviteter publiseres. </w:t>
      </w:r>
      <w:r w:rsidR="00DC346C">
        <w:t>Problemet her er at alt blir en enste stor smørje og ting som er interessant for den enkelte forsvinner i all informasjon som kanskje ikke er interessant eller relevant for den enkelte. På denne Facebook-gruppen ligger heller ikke all informasjon. Så slik vi ser det finnes det ikke en enkel måte å finne informasjon som er interessant for akkurat deg. Enten ender d</w:t>
      </w:r>
      <w:bookmarkStart w:id="3" w:name="_GoBack"/>
      <w:bookmarkEnd w:id="3"/>
      <w:r w:rsidR="00DC346C">
        <w:t>u opp med å finne alt mulig du ikke er interessert i eller ikke finne det du er ute etter.</w:t>
      </w:r>
    </w:p>
    <w:p w14:paraId="29D65CA0" w14:textId="50FDEB5F" w:rsidR="00132A30" w:rsidRDefault="00132A30" w:rsidP="00132A30"/>
    <w:p w14:paraId="383B7EA5" w14:textId="77777777" w:rsidR="00132A30" w:rsidRPr="00132A30" w:rsidRDefault="00132A30" w:rsidP="00132A30"/>
    <w:p w14:paraId="7181BB94" w14:textId="362B378E" w:rsidR="00790A5F" w:rsidRPr="00790A5F" w:rsidRDefault="00790A5F" w:rsidP="00790A5F">
      <w:r>
        <w:t xml:space="preserve">Ideen vår </w:t>
      </w:r>
    </w:p>
    <w:p w14:paraId="1C784294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Hvordan vi kom fram til ideen</w:t>
      </w:r>
    </w:p>
    <w:p w14:paraId="4C9EF34B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Hvorfor</w:t>
      </w:r>
    </w:p>
    <w:p w14:paraId="08E861AF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Hva</w:t>
      </w:r>
    </w:p>
    <w:p w14:paraId="55F83D75" w14:textId="77777777" w:rsidR="00AF4D50" w:rsidRDefault="00AF4D50" w:rsidP="00AF4D50">
      <w:pPr>
        <w:pStyle w:val="Listeavsnitt"/>
        <w:numPr>
          <w:ilvl w:val="0"/>
          <w:numId w:val="30"/>
        </w:numPr>
      </w:pPr>
      <w:r>
        <w:t>Hva er unikt</w:t>
      </w:r>
    </w:p>
    <w:p w14:paraId="2F5A84E7" w14:textId="77777777" w:rsidR="00CA1BE8" w:rsidRPr="00AF4D50" w:rsidRDefault="00AF4D50">
      <w:pPr>
        <w:spacing w:after="200" w:line="276" w:lineRule="auto"/>
      </w:pPr>
      <w:r>
        <w:br w:type="page"/>
      </w:r>
    </w:p>
    <w:p w14:paraId="3EA94BC3" w14:textId="77777777" w:rsidR="00CA1BE8" w:rsidRDefault="00CA1BE8" w:rsidP="0019734D">
      <w:pPr>
        <w:pStyle w:val="Overskrift1"/>
      </w:pPr>
      <w:bookmarkStart w:id="4" w:name="_Toc482180260"/>
      <w:r>
        <w:lastRenderedPageBreak/>
        <w:t>Utviklingsmetodikk</w:t>
      </w:r>
      <w:bookmarkEnd w:id="4"/>
    </w:p>
    <w:p w14:paraId="7FCC5A5E" w14:textId="3D9A0636" w:rsidR="00CA1BE8" w:rsidRDefault="00C90A21" w:rsidP="00C90A21">
      <w:pPr>
        <w:pStyle w:val="Listeavsnitt"/>
        <w:numPr>
          <w:ilvl w:val="0"/>
          <w:numId w:val="32"/>
        </w:numPr>
      </w:pPr>
      <w:r>
        <w:t>Kanban</w:t>
      </w:r>
    </w:p>
    <w:p w14:paraId="58ED23CD" w14:textId="2FB3D772" w:rsidR="00C90A21" w:rsidRDefault="00C90A21" w:rsidP="00C90A21">
      <w:pPr>
        <w:pStyle w:val="Listeavsnitt"/>
        <w:numPr>
          <w:ilvl w:val="1"/>
          <w:numId w:val="32"/>
        </w:numPr>
      </w:pPr>
      <w:r>
        <w:t>Taiga</w:t>
      </w:r>
    </w:p>
    <w:p w14:paraId="5DB3C2E1" w14:textId="77777777" w:rsidR="00CA1BE8" w:rsidRDefault="00CA1BE8" w:rsidP="00CA1BE8">
      <w:pPr>
        <w:pStyle w:val="Listeavsnitt"/>
        <w:numPr>
          <w:ilvl w:val="0"/>
          <w:numId w:val="24"/>
        </w:numPr>
      </w:pPr>
      <w:r>
        <w:t>Uke til uke</w:t>
      </w:r>
    </w:p>
    <w:p w14:paraId="54481FF5" w14:textId="56A098BD" w:rsidR="00CA1BE8" w:rsidRDefault="0063264B" w:rsidP="00CA1BE8">
      <w:pPr>
        <w:pStyle w:val="Listeavsnitt"/>
        <w:numPr>
          <w:ilvl w:val="0"/>
          <w:numId w:val="24"/>
        </w:numPr>
      </w:pPr>
      <w:r>
        <w:t>R</w:t>
      </w:r>
      <w:r w:rsidR="00CA1BE8">
        <w:t>apporter</w:t>
      </w:r>
    </w:p>
    <w:p w14:paraId="7EACA3B7" w14:textId="77777777" w:rsidR="0063264B" w:rsidRDefault="0063264B" w:rsidP="0063264B"/>
    <w:p w14:paraId="6DFEDB42" w14:textId="77777777" w:rsidR="00CA1BE8" w:rsidRDefault="00CA1BE8">
      <w:pPr>
        <w:spacing w:after="200" w:line="276" w:lineRule="auto"/>
        <w:rPr>
          <w:color w:val="775F55" w:themeColor="text2"/>
          <w:sz w:val="72"/>
          <w:szCs w:val="72"/>
        </w:rPr>
      </w:pPr>
      <w:r>
        <w:br w:type="page"/>
      </w:r>
    </w:p>
    <w:p w14:paraId="652E6A56" w14:textId="77777777" w:rsidR="00CA1BE8" w:rsidRDefault="00CA1BE8" w:rsidP="0019734D">
      <w:pPr>
        <w:pStyle w:val="Overskrift1"/>
      </w:pPr>
      <w:bookmarkStart w:id="5" w:name="_Toc482180261"/>
      <w:r>
        <w:lastRenderedPageBreak/>
        <w:t>Prototype</w:t>
      </w:r>
      <w:bookmarkEnd w:id="5"/>
    </w:p>
    <w:p w14:paraId="40B24CB8" w14:textId="77777777" w:rsidR="00CA1BE8" w:rsidRDefault="00CA1BE8" w:rsidP="00CA1BE8">
      <w:pPr>
        <w:pStyle w:val="Listeavsnitt"/>
        <w:numPr>
          <w:ilvl w:val="0"/>
          <w:numId w:val="25"/>
        </w:numPr>
      </w:pPr>
      <w:r>
        <w:t>Hvordan vi utviklet prototypen</w:t>
      </w:r>
    </w:p>
    <w:p w14:paraId="133602C4" w14:textId="77777777" w:rsidR="00CA1BE8" w:rsidRDefault="00CA1BE8" w:rsidP="00CA1BE8">
      <w:pPr>
        <w:pStyle w:val="Listeavsnitt"/>
        <w:numPr>
          <w:ilvl w:val="0"/>
          <w:numId w:val="25"/>
        </w:numPr>
      </w:pPr>
      <w:r>
        <w:t xml:space="preserve">Intervjuer </w:t>
      </w:r>
    </w:p>
    <w:p w14:paraId="1A14DD77" w14:textId="6CB8DAC5" w:rsidR="00CA1BE8" w:rsidRDefault="00CA1BE8" w:rsidP="00CA1BE8">
      <w:pPr>
        <w:pStyle w:val="Listeavsnitt"/>
        <w:numPr>
          <w:ilvl w:val="0"/>
          <w:numId w:val="25"/>
        </w:numPr>
      </w:pPr>
      <w:r>
        <w:t>Hvordan vi brukte prototypen til videre utvilling</w:t>
      </w:r>
    </w:p>
    <w:p w14:paraId="0AAD9648" w14:textId="675EF2FA" w:rsidR="00C90A21" w:rsidRDefault="00C90A21" w:rsidP="00CA1BE8">
      <w:pPr>
        <w:pStyle w:val="Listeavsnitt"/>
        <w:numPr>
          <w:ilvl w:val="0"/>
          <w:numId w:val="25"/>
        </w:numPr>
      </w:pPr>
      <w:r>
        <w:t>Link til min prototype (Endre)</w:t>
      </w:r>
    </w:p>
    <w:p w14:paraId="2D80E3EA" w14:textId="77777777" w:rsidR="00CA1BE8" w:rsidRDefault="00CA1BE8">
      <w:pPr>
        <w:spacing w:after="200" w:line="276" w:lineRule="auto"/>
      </w:pPr>
      <w:r>
        <w:br w:type="page"/>
      </w:r>
    </w:p>
    <w:p w14:paraId="44B45F00" w14:textId="77777777" w:rsidR="00CA1BE8" w:rsidRDefault="00CA1BE8" w:rsidP="00871BF5">
      <w:pPr>
        <w:pStyle w:val="Tittel"/>
      </w:pPr>
    </w:p>
    <w:p w14:paraId="56AD586B" w14:textId="77777777" w:rsidR="00871BF5" w:rsidRDefault="00871BF5" w:rsidP="0019734D">
      <w:pPr>
        <w:pStyle w:val="Overskrift1"/>
      </w:pPr>
      <w:bookmarkStart w:id="6" w:name="_Toc482180262"/>
      <w:r>
        <w:t>Prinsipper</w:t>
      </w:r>
      <w:bookmarkEnd w:id="6"/>
    </w:p>
    <w:p w14:paraId="5325DD68" w14:textId="77777777" w:rsidR="00871BF5" w:rsidRDefault="00871BF5" w:rsidP="00871BF5">
      <w:pPr>
        <w:pStyle w:val="Overskrift2"/>
      </w:pPr>
      <w:bookmarkStart w:id="7" w:name="_Toc482180263"/>
      <w:r>
        <w:t>Målgruppen</w:t>
      </w:r>
      <w:bookmarkEnd w:id="7"/>
    </w:p>
    <w:p w14:paraId="6EABC521" w14:textId="77777777" w:rsidR="00871BF5" w:rsidRDefault="00871BF5" w:rsidP="00871BF5">
      <w:pPr>
        <w:pStyle w:val="Overskrift2"/>
      </w:pPr>
      <w:bookmarkStart w:id="8" w:name="_Toc482180264"/>
      <w:r>
        <w:t>Usability</w:t>
      </w:r>
      <w:bookmarkEnd w:id="8"/>
    </w:p>
    <w:p w14:paraId="4EB687D6" w14:textId="77777777" w:rsidR="00871BF5" w:rsidRDefault="00871BF5" w:rsidP="00871BF5">
      <w:pPr>
        <w:pStyle w:val="Overskrift2"/>
      </w:pPr>
      <w:bookmarkStart w:id="9" w:name="_Toc482180265"/>
      <w:r>
        <w:t>Designprinsipper</w:t>
      </w:r>
      <w:bookmarkEnd w:id="9"/>
    </w:p>
    <w:p w14:paraId="4B85F887" w14:textId="77777777" w:rsidR="00871BF5" w:rsidRDefault="00871BF5" w:rsidP="00871BF5">
      <w:pPr>
        <w:pStyle w:val="Overskrift2"/>
      </w:pPr>
      <w:bookmarkStart w:id="10" w:name="_Toc482180266"/>
      <w:r>
        <w:t>Universell utforming</w:t>
      </w:r>
      <w:bookmarkEnd w:id="10"/>
    </w:p>
    <w:p w14:paraId="6D9C4070" w14:textId="33340948" w:rsidR="000A6521" w:rsidRDefault="00871BF5" w:rsidP="00871BF5">
      <w:pPr>
        <w:pStyle w:val="Overskrift2"/>
      </w:pPr>
      <w:bookmarkStart w:id="11" w:name="_Toc482180267"/>
      <w:r>
        <w:t>Innhold/Tjenester</w:t>
      </w:r>
      <w:bookmarkEnd w:id="11"/>
    </w:p>
    <w:p w14:paraId="6E54E386" w14:textId="77777777" w:rsidR="000A6521" w:rsidRDefault="000A6521" w:rsidP="000A6521">
      <w:pPr>
        <w:rPr>
          <w:color w:val="94B6D2" w:themeColor="accent1"/>
          <w:spacing w:val="20"/>
          <w:sz w:val="28"/>
          <w:szCs w:val="28"/>
        </w:rPr>
      </w:pPr>
      <w:r>
        <w:br w:type="page"/>
      </w:r>
    </w:p>
    <w:p w14:paraId="38ABD5C0" w14:textId="09F42B14" w:rsidR="00871BF5" w:rsidRDefault="000A6521" w:rsidP="000A6521">
      <w:pPr>
        <w:pStyle w:val="Overskrift1"/>
      </w:pPr>
      <w:r>
        <w:t>Prosess</w:t>
      </w:r>
    </w:p>
    <w:p w14:paraId="1E60EA06" w14:textId="77777777" w:rsidR="00871BF5" w:rsidRDefault="00871BF5" w:rsidP="00871BF5"/>
    <w:p w14:paraId="06FE99DC" w14:textId="77777777" w:rsidR="00871BF5" w:rsidRDefault="00871BF5" w:rsidP="00871BF5"/>
    <w:p w14:paraId="706150CE" w14:textId="77777777" w:rsidR="00871BF5" w:rsidRDefault="00871BF5" w:rsidP="00871BF5"/>
    <w:p w14:paraId="6065DE67" w14:textId="77777777" w:rsidR="00871BF5" w:rsidRDefault="00871BF5">
      <w:pPr>
        <w:spacing w:after="200" w:line="276" w:lineRule="auto"/>
      </w:pPr>
      <w:r>
        <w:br w:type="page"/>
      </w:r>
    </w:p>
    <w:p w14:paraId="3F120117" w14:textId="3DC2975D" w:rsidR="00871BF5" w:rsidRDefault="00871BF5" w:rsidP="0019734D">
      <w:pPr>
        <w:pStyle w:val="Overskrift1"/>
      </w:pPr>
      <w:bookmarkStart w:id="12" w:name="_Toc482180268"/>
      <w:r>
        <w:lastRenderedPageBreak/>
        <w:t>Bruk av Git</w:t>
      </w:r>
      <w:bookmarkEnd w:id="12"/>
    </w:p>
    <w:p w14:paraId="6D35A020" w14:textId="75E9E24A" w:rsidR="00C90A21" w:rsidRDefault="0063264B" w:rsidP="0063264B">
      <w:pPr>
        <w:pStyle w:val="Listeavsnitt"/>
        <w:numPr>
          <w:ilvl w:val="0"/>
          <w:numId w:val="34"/>
        </w:numPr>
      </w:pPr>
      <w:r>
        <w:t>Contributors-graf</w:t>
      </w:r>
    </w:p>
    <w:p w14:paraId="289B1942" w14:textId="31AADAA0" w:rsidR="0063264B" w:rsidRDefault="0063264B" w:rsidP="0063264B">
      <w:pPr>
        <w:pStyle w:val="Listeavsnitt"/>
        <w:numPr>
          <w:ilvl w:val="1"/>
          <w:numId w:val="34"/>
        </w:numPr>
      </w:pPr>
      <w:r>
        <w:t>Skjermbilde</w:t>
      </w:r>
    </w:p>
    <w:p w14:paraId="0291ED64" w14:textId="11CB5A51" w:rsidR="0063264B" w:rsidRPr="00C90A21" w:rsidRDefault="0063264B" w:rsidP="0063264B">
      <w:pPr>
        <w:pStyle w:val="Listeavsnitt"/>
        <w:numPr>
          <w:ilvl w:val="0"/>
          <w:numId w:val="34"/>
        </w:numPr>
      </w:pPr>
      <w:r>
        <w:t>Hvordan vi brukte det</w:t>
      </w:r>
    </w:p>
    <w:p w14:paraId="30C0A9DF" w14:textId="77777777" w:rsidR="00871BF5" w:rsidRDefault="00871BF5">
      <w:pPr>
        <w:spacing w:after="200" w:line="276" w:lineRule="auto"/>
        <w:rPr>
          <w:color w:val="775F55" w:themeColor="text2"/>
          <w:sz w:val="72"/>
          <w:szCs w:val="72"/>
        </w:rPr>
      </w:pPr>
      <w:r>
        <w:br w:type="page"/>
      </w:r>
    </w:p>
    <w:p w14:paraId="6A4193AB" w14:textId="77777777" w:rsidR="00871BF5" w:rsidRDefault="00871BF5" w:rsidP="0019734D">
      <w:pPr>
        <w:pStyle w:val="Overskrift1"/>
      </w:pPr>
      <w:bookmarkStart w:id="13" w:name="_Toc482180269"/>
      <w:r>
        <w:lastRenderedPageBreak/>
        <w:t>Tekniske valg</w:t>
      </w:r>
      <w:bookmarkEnd w:id="13"/>
    </w:p>
    <w:p w14:paraId="70CB0825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Databaser</w:t>
      </w:r>
    </w:p>
    <w:p w14:paraId="38046B67" w14:textId="77777777" w:rsidR="00871BF5" w:rsidRDefault="00871BF5" w:rsidP="00871BF5">
      <w:pPr>
        <w:pStyle w:val="Listeavsnitt"/>
        <w:numPr>
          <w:ilvl w:val="1"/>
          <w:numId w:val="27"/>
        </w:numPr>
      </w:pPr>
      <w:r>
        <w:t>SQL</w:t>
      </w:r>
    </w:p>
    <w:p w14:paraId="1C9920EB" w14:textId="77777777" w:rsidR="00871BF5" w:rsidRDefault="00871BF5" w:rsidP="00871BF5">
      <w:pPr>
        <w:pStyle w:val="Listeavsnitt"/>
        <w:numPr>
          <w:ilvl w:val="1"/>
          <w:numId w:val="27"/>
        </w:numPr>
      </w:pPr>
      <w:r>
        <w:t>Iluminate/database for å koble til database og modell</w:t>
      </w:r>
    </w:p>
    <w:p w14:paraId="39908A53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JavaScript</w:t>
      </w:r>
    </w:p>
    <w:p w14:paraId="79175968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PHP-filer</w:t>
      </w:r>
    </w:p>
    <w:p w14:paraId="0FCDE105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PHP-classes</w:t>
      </w:r>
    </w:p>
    <w:p w14:paraId="683E4891" w14:textId="77777777" w:rsidR="00871BF5" w:rsidRDefault="00871BF5" w:rsidP="00871BF5">
      <w:pPr>
        <w:pStyle w:val="Listeavsnitt"/>
        <w:numPr>
          <w:ilvl w:val="0"/>
          <w:numId w:val="27"/>
        </w:numPr>
      </w:pPr>
      <w:r>
        <w:t>HTML /CSS</w:t>
      </w:r>
    </w:p>
    <w:p w14:paraId="3872D504" w14:textId="77777777" w:rsidR="00871BF5" w:rsidRDefault="00871BF5">
      <w:pPr>
        <w:spacing w:after="200" w:line="276" w:lineRule="auto"/>
      </w:pPr>
      <w:r>
        <w:br w:type="page"/>
      </w:r>
    </w:p>
    <w:p w14:paraId="2862DB56" w14:textId="77777777" w:rsidR="00871BF5" w:rsidRDefault="00871BF5" w:rsidP="0019734D">
      <w:pPr>
        <w:pStyle w:val="Overskrift1"/>
      </w:pPr>
      <w:bookmarkStart w:id="14" w:name="_Toc482180270"/>
      <w:r>
        <w:lastRenderedPageBreak/>
        <w:t>Referanser</w:t>
      </w:r>
      <w:bookmarkEnd w:id="14"/>
    </w:p>
    <w:p w14:paraId="738546C2" w14:textId="77777777" w:rsidR="00871BF5" w:rsidRDefault="00871BF5" w:rsidP="00871BF5">
      <w:pPr>
        <w:pStyle w:val="Listeavsnitt"/>
        <w:numPr>
          <w:ilvl w:val="0"/>
          <w:numId w:val="29"/>
        </w:numPr>
      </w:pPr>
      <w:r>
        <w:t>Kilder</w:t>
      </w:r>
    </w:p>
    <w:p w14:paraId="5AF87C7B" w14:textId="77777777" w:rsidR="00871BF5" w:rsidRDefault="00AF4D50" w:rsidP="00871BF5">
      <w:pPr>
        <w:pStyle w:val="Listeavsnitt"/>
        <w:numPr>
          <w:ilvl w:val="0"/>
          <w:numId w:val="29"/>
        </w:numPr>
      </w:pPr>
      <w:r>
        <w:t>Free CSS</w:t>
      </w:r>
    </w:p>
    <w:p w14:paraId="09CC6C34" w14:textId="77777777" w:rsidR="00AF4D50" w:rsidRPr="00871BF5" w:rsidRDefault="00AF4D50" w:rsidP="00871BF5">
      <w:pPr>
        <w:pStyle w:val="Listeavsnitt"/>
        <w:numPr>
          <w:ilvl w:val="0"/>
          <w:numId w:val="29"/>
        </w:numPr>
      </w:pPr>
      <w:r>
        <w:t>Intervjuer</w:t>
      </w:r>
    </w:p>
    <w:sectPr w:rsidR="00AF4D50" w:rsidRPr="00871BF5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031F5" w14:textId="77777777" w:rsidR="00CA1BE8" w:rsidRDefault="00CA1BE8">
      <w:pPr>
        <w:spacing w:after="0" w:line="240" w:lineRule="auto"/>
      </w:pPr>
      <w:r>
        <w:separator/>
      </w:r>
    </w:p>
  </w:endnote>
  <w:endnote w:type="continuationSeparator" w:id="0">
    <w:p w14:paraId="51C04E17" w14:textId="77777777" w:rsidR="00CA1BE8" w:rsidRDefault="00CA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1A95" w14:textId="77777777" w:rsidR="00A11116" w:rsidRDefault="00A11116"/>
  <w:p w14:paraId="315B9E05" w14:textId="02205346" w:rsidR="00A11116" w:rsidRDefault="00932AB5">
    <w:pPr>
      <w:pStyle w:val="Bunntekstpartallsside"/>
    </w:pPr>
    <w:r>
      <w:t xml:space="preserve">Side </w:t>
    </w:r>
    <w:r>
      <w:fldChar w:fldCharType="begin"/>
    </w:r>
    <w:r>
      <w:instrText>PAGE   \* MERGEFORMAT</w:instrText>
    </w:r>
    <w:r>
      <w:fldChar w:fldCharType="separate"/>
    </w:r>
    <w:r w:rsidRPr="00932AB5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07D70" w14:textId="77777777" w:rsidR="00A11116" w:rsidRDefault="00A11116"/>
  <w:p w14:paraId="0598F62D" w14:textId="7F103198" w:rsidR="00A11116" w:rsidRDefault="00932AB5">
    <w:pPr>
      <w:pStyle w:val="Bunntekstoddetallsside"/>
    </w:pPr>
    <w:r>
      <w:t xml:space="preserve">Side </w:t>
    </w:r>
    <w:r>
      <w:fldChar w:fldCharType="begin"/>
    </w:r>
    <w:r>
      <w:instrText>PAGE   \* MERGEFORMAT</w:instrText>
    </w:r>
    <w:r>
      <w:fldChar w:fldCharType="separate"/>
    </w:r>
    <w:r w:rsidRPr="00932AB5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C7A52" w14:textId="77777777" w:rsidR="00CA1BE8" w:rsidRDefault="00CA1BE8">
      <w:pPr>
        <w:spacing w:after="0" w:line="240" w:lineRule="auto"/>
      </w:pPr>
      <w:r>
        <w:separator/>
      </w:r>
    </w:p>
  </w:footnote>
  <w:footnote w:type="continuationSeparator" w:id="0">
    <w:p w14:paraId="30E984B1" w14:textId="77777777" w:rsidR="00CA1BE8" w:rsidRDefault="00CA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A0FF9" w14:textId="77777777" w:rsidR="00A11116" w:rsidRDefault="00932AB5">
    <w:pPr>
      <w:pStyle w:val="Topptekstpartallsside"/>
    </w:pPr>
    <w:sdt>
      <w:sdtPr>
        <w:alias w:val="Tittel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1BE8">
          <w:t>PRO101 Rapport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C1F22" w14:textId="77777777" w:rsidR="00A11116" w:rsidRDefault="00932AB5">
    <w:pPr>
      <w:pStyle w:val="Topptekstoddetallsside"/>
    </w:pPr>
    <w:sdt>
      <w:sdtPr>
        <w:alias w:val="Tittel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A1BE8">
          <w:t>PRO101 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Punktliste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Punktliste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Punktliste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Punktliste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FE7676"/>
    <w:multiLevelType w:val="hybridMultilevel"/>
    <w:tmpl w:val="ADB8F3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3EB4"/>
    <w:multiLevelType w:val="hybridMultilevel"/>
    <w:tmpl w:val="5BB498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50A57"/>
    <w:multiLevelType w:val="hybridMultilevel"/>
    <w:tmpl w:val="BCD26D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D5D91"/>
    <w:multiLevelType w:val="hybridMultilevel"/>
    <w:tmpl w:val="A7BAF8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Teknologi-listesti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Punktliste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AB5A61"/>
    <w:multiLevelType w:val="hybridMultilevel"/>
    <w:tmpl w:val="1AC2C5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2479F"/>
    <w:multiLevelType w:val="hybridMultilevel"/>
    <w:tmpl w:val="AD1694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F2F05"/>
    <w:multiLevelType w:val="hybridMultilevel"/>
    <w:tmpl w:val="3BFC97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349AD"/>
    <w:multiLevelType w:val="hybridMultilevel"/>
    <w:tmpl w:val="4ABEF0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86D42"/>
    <w:multiLevelType w:val="hybridMultilevel"/>
    <w:tmpl w:val="99E8C3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9106B"/>
    <w:multiLevelType w:val="hybridMultilevel"/>
    <w:tmpl w:val="24869E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34905"/>
    <w:multiLevelType w:val="hybridMultilevel"/>
    <w:tmpl w:val="301861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4"/>
  </w:num>
  <w:num w:numId="25">
    <w:abstractNumId w:val="7"/>
  </w:num>
  <w:num w:numId="26">
    <w:abstractNumId w:val="6"/>
  </w:num>
  <w:num w:numId="27">
    <w:abstractNumId w:val="16"/>
  </w:num>
  <w:num w:numId="28">
    <w:abstractNumId w:val="8"/>
  </w:num>
  <w:num w:numId="29">
    <w:abstractNumId w:val="15"/>
  </w:num>
  <w:num w:numId="30">
    <w:abstractNumId w:val="5"/>
  </w:num>
  <w:num w:numId="31">
    <w:abstractNumId w:val="13"/>
  </w:num>
  <w:num w:numId="32">
    <w:abstractNumId w:val="12"/>
  </w:num>
  <w:num w:numId="33">
    <w:abstractNumId w:val="1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E8"/>
    <w:rsid w:val="00073BB9"/>
    <w:rsid w:val="000A6521"/>
    <w:rsid w:val="00132A30"/>
    <w:rsid w:val="0019734D"/>
    <w:rsid w:val="0063264B"/>
    <w:rsid w:val="00632D24"/>
    <w:rsid w:val="00790A5F"/>
    <w:rsid w:val="00871BF5"/>
    <w:rsid w:val="00932AB5"/>
    <w:rsid w:val="00A11116"/>
    <w:rsid w:val="00AF4D50"/>
    <w:rsid w:val="00C90A21"/>
    <w:rsid w:val="00CA1BE8"/>
    <w:rsid w:val="00DC346C"/>
    <w:rsid w:val="00FC639A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A44C0"/>
  <w15:docId w15:val="{D6F9F387-A087-411A-B487-B25500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nb-NO" w:eastAsia="nb-NO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Bunntekst">
    <w:name w:val="footer"/>
    <w:basedOn w:val="Normal"/>
    <w:link w:val="Bunn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Pr>
      <w:rFonts w:cs="Times New Roman"/>
      <w:sz w:val="23"/>
      <w:szCs w:val="23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320"/>
        <w:tab w:val="right" w:pos="864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Pr>
      <w:rFonts w:cs="Times New Roman"/>
      <w:sz w:val="23"/>
      <w:szCs w:val="23"/>
    </w:rPr>
  </w:style>
  <w:style w:type="paragraph" w:styleId="Sterktsitat">
    <w:name w:val="Intense Quote"/>
    <w:basedOn w:val="Normal"/>
    <w:link w:val="SterktsitatTeg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Undertittel">
    <w:name w:val="Subtitle"/>
    <w:basedOn w:val="Normal"/>
    <w:link w:val="UndertittelTegn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tel">
    <w:name w:val="Title"/>
    <w:basedOn w:val="Normal"/>
    <w:link w:val="TittelTegn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Pr>
      <w:rFonts w:cs="Times New Roman"/>
      <w:color w:val="775F55" w:themeColor="text2"/>
      <w:sz w:val="72"/>
      <w:szCs w:val="72"/>
    </w:rPr>
  </w:style>
  <w:style w:type="paragraph" w:styleId="Bobletekst">
    <w:name w:val="Balloon Text"/>
    <w:basedOn w:val="Normal"/>
    <w:link w:val="BobletekstTeg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</w:rPr>
  </w:style>
  <w:style w:type="character" w:styleId="Boktittel">
    <w:name w:val="Book Title"/>
    <w:basedOn w:val="Standardskriftforavsnit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Bildetekst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Uthevi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cs="Times New Roman"/>
      <w:caps/>
      <w:spacing w:val="1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Pr>
      <w:color w:val="F7B615" w:themeColor="hyperlink"/>
      <w:u w:val="single"/>
    </w:rPr>
  </w:style>
  <w:style w:type="character" w:styleId="Sterkutheving">
    <w:name w:val="Intense Emphasis"/>
    <w:basedOn w:val="Standardskriftforavsnit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Sterkreferanse">
    <w:name w:val="Intense Reference"/>
    <w:basedOn w:val="Standardskriftforavsnit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Punktliste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Punktliste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Punktliste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Punktliste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Punktliste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eavsnitt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Teknologi-listestil">
    <w:name w:val="Teknologi-listestil"/>
    <w:uiPriority w:val="99"/>
    <w:pPr>
      <w:numPr>
        <w:numId w:val="11"/>
      </w:numPr>
    </w:pPr>
  </w:style>
  <w:style w:type="paragraph" w:styleId="Ingenmellomrom">
    <w:name w:val="No Spacing"/>
    <w:basedOn w:val="Normal"/>
    <w:uiPriority w:val="99"/>
    <w:qFormat/>
    <w:pPr>
      <w:spacing w:after="0" w:line="240" w:lineRule="auto"/>
    </w:pPr>
  </w:style>
  <w:style w:type="character" w:styleId="Plassholdertekst">
    <w:name w:val="Placeholder Text"/>
    <w:basedOn w:val="Standardskriftforavsnitt"/>
    <w:uiPriority w:val="99"/>
    <w:unhideWhenUsed/>
    <w:rPr>
      <w:color w:val="808080"/>
    </w:rPr>
  </w:style>
  <w:style w:type="paragraph" w:styleId="Sitat">
    <w:name w:val="Quote"/>
    <w:basedOn w:val="Normal"/>
    <w:link w:val="SitatTegn"/>
    <w:uiPriority w:val="29"/>
    <w:qFormat/>
    <w:rPr>
      <w:i/>
      <w:smallCaps/>
      <w:color w:val="775F55" w:themeColor="text2"/>
      <w:spacing w:val="6"/>
    </w:rPr>
  </w:style>
  <w:style w:type="character" w:customStyle="1" w:styleId="SitatTegn">
    <w:name w:val="Sitat Tegn"/>
    <w:basedOn w:val="Standardskriftforavsnitt"/>
    <w:link w:val="Sitat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Sterk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vakutheving">
    <w:name w:val="Subtle Emphasis"/>
    <w:basedOn w:val="Standardskriftforavsnitt"/>
    <w:uiPriority w:val="19"/>
    <w:qFormat/>
    <w:rPr>
      <w:rFonts w:asciiTheme="minorHAnsi" w:hAnsiTheme="minorHAnsi"/>
      <w:i/>
      <w:sz w:val="23"/>
    </w:rPr>
  </w:style>
  <w:style w:type="character" w:styleId="Svakreferanse">
    <w:name w:val="Subtle Reference"/>
    <w:basedOn w:val="Standardskriftforavsnit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rutenett">
    <w:name w:val="Table Grid"/>
    <w:basedOn w:val="Vanligtabel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ildeliste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INNH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INNH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INNH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INNH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INNH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INNH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INNH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INNH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INNH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Kategori">
    <w:name w:val="Kategori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Firmanavn">
    <w:name w:val="Firmanavn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Bunntekstpartallsside">
    <w:name w:val="Bunntekst partallssid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Bunntekstoddetallsside">
    <w:name w:val="Bunntekst oddetallssid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Topptekstpartallsside">
    <w:name w:val="Topptekst partallssid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Topptekstoddetallsside">
    <w:name w:val="Topptekst oddetallssid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IngenMellomrom0">
    <w:name w:val="IngenMellomrom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A1BE8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table" w:styleId="Vanligtabell1">
    <w:name w:val="Plain Table 1"/>
    <w:basedOn w:val="Vanligtabell"/>
    <w:uiPriority w:val="41"/>
    <w:rsid w:val="00AF4D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lys">
    <w:name w:val="Grid Table Light"/>
    <w:basedOn w:val="Vanligtabell"/>
    <w:uiPriority w:val="40"/>
    <w:rsid w:val="00AF4D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re\AppData\Roaming\Microsoft\Templates\Rapport%20(Me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EE3576F4494BDB8581DB05A72A48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F17DBE-1388-4C05-A6C5-399E7A2B790B}"/>
      </w:docPartPr>
      <w:docPartBody>
        <w:p w:rsidR="00000000" w:rsidRDefault="00000000">
          <w:pPr>
            <w:pStyle w:val="1DEE3576F4494BDB8581DB05A72A48F1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[Skriv inn tittel]</w:t>
          </w:r>
        </w:p>
      </w:docPartBody>
    </w:docPart>
    <w:docPart>
      <w:docPartPr>
        <w:name w:val="26757881DD604C66B245EE951F7E8E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4F8658-7B54-4199-B0DB-157806AFC9F1}"/>
      </w:docPartPr>
      <w:docPartBody>
        <w:p w:rsidR="00000000" w:rsidRDefault="00000000">
          <w:pPr>
            <w:pStyle w:val="26757881DD604C66B245EE951F7E8EA1"/>
          </w:pPr>
          <w:r>
            <w:rPr>
              <w:color w:val="FFFFFF" w:themeColor="background1"/>
              <w:sz w:val="32"/>
              <w:szCs w:val="32"/>
            </w:rPr>
            <w:t>[Velg dato]</w:t>
          </w:r>
        </w:p>
      </w:docPartBody>
    </w:docPart>
    <w:docPart>
      <w:docPartPr>
        <w:name w:val="1A83B4C202FC40C59F3F368B7EBA2C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1EAD01-E4C3-4E30-B7A3-516FCDFBED24}"/>
      </w:docPartPr>
      <w:docPartBody>
        <w:p w:rsidR="00000000" w:rsidRDefault="00000000">
          <w:pPr>
            <w:pStyle w:val="1A83B4C202FC40C59F3F368B7EBA2C4F"/>
          </w:pPr>
          <w:r>
            <w:rPr>
              <w:color w:val="FFFFFF" w:themeColor="background1"/>
              <w:sz w:val="40"/>
              <w:szCs w:val="40"/>
            </w:rPr>
            <w:t>[Skriv inn undertittel for dokumentet]</w:t>
          </w:r>
        </w:p>
      </w:docPartBody>
    </w:docPart>
    <w:docPart>
      <w:docPartPr>
        <w:name w:val="50CF262593BB44CA83F75E4A6EF045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0D623F-B975-4A0C-88CE-E2B38BE19251}"/>
      </w:docPartPr>
      <w:docPartBody>
        <w:p w:rsidR="00000000" w:rsidRDefault="00000000">
          <w:pPr>
            <w:pStyle w:val="50CF262593BB44CA83F75E4A6EF04551"/>
          </w:pPr>
          <w:r>
            <w:t>[Skriv inn undertittelen]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DEE3576F4494BDB8581DB05A72A48F1">
    <w:name w:val="1DEE3576F4494BDB8581DB05A72A48F1"/>
  </w:style>
  <w:style w:type="paragraph" w:customStyle="1" w:styleId="26757881DD604C66B245EE951F7E8EA1">
    <w:name w:val="26757881DD604C66B245EE951F7E8EA1"/>
  </w:style>
  <w:style w:type="paragraph" w:customStyle="1" w:styleId="1A83B4C202FC40C59F3F368B7EBA2C4F">
    <w:name w:val="1A83B4C202FC40C59F3F368B7EBA2C4F"/>
  </w:style>
  <w:style w:type="paragraph" w:customStyle="1" w:styleId="23F7DAD699B442759B3437BBB12A0818">
    <w:name w:val="23F7DAD699B442759B3437BBB12A0818"/>
  </w:style>
  <w:style w:type="paragraph" w:customStyle="1" w:styleId="641F310AB21446E486C843D455DF7F23">
    <w:name w:val="641F310AB21446E486C843D455DF7F23"/>
  </w:style>
  <w:style w:type="paragraph" w:customStyle="1" w:styleId="50CF262593BB44CA83F75E4A6EF04551">
    <w:name w:val="50CF262593BB44CA83F75E4A6EF04551"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Sterktsitat">
    <w:name w:val="Intense Quote"/>
    <w:basedOn w:val="Normal"/>
    <w:link w:val="SterktsitatTegn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CEB2E5CA343145B291396B65B6B62201">
    <w:name w:val="CEB2E5CA343145B291396B65B6B62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2017-05-29T00:00:00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74BA5D4-C60F-47C9-B6B9-54B151B0D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9FCAD3C-842E-42A9-B915-B6110766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(Median).dotx</Template>
  <TotalTime>103</TotalTime>
  <Pages>12</Pages>
  <Words>463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PRO101 Rapport</vt:lpstr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PRO101 Rapport</dc:title>
  <dc:subject/>
  <dc:creator>Endre Mikal</dc:creator>
  <cp:keywords/>
  <cp:lastModifiedBy>Endre Mikal</cp:lastModifiedBy>
  <cp:revision>7</cp:revision>
  <cp:lastPrinted>2017-05-10T10:22:00Z</cp:lastPrinted>
  <dcterms:created xsi:type="dcterms:W3CDTF">2017-05-10T09:07:00Z</dcterms:created>
  <dcterms:modified xsi:type="dcterms:W3CDTF">2017-05-10T10:53:00Z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